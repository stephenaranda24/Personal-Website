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26970" w14:textId="77777777" w:rsidR="00080C97" w:rsidRDefault="00796BD7">
      <w:pPr>
        <w:pStyle w:val="NoSpacing"/>
      </w:pPr>
      <w:r>
        <w:t>Stephen Aranda</w:t>
      </w:r>
      <w:r>
        <w:tab/>
      </w:r>
      <w:r>
        <w:tab/>
      </w:r>
    </w:p>
    <w:p w14:paraId="58A3B2B2" w14:textId="77777777" w:rsidR="00080C97" w:rsidRDefault="00796BD7">
      <w:pPr>
        <w:pStyle w:val="NoSpacing"/>
      </w:pPr>
      <w:r>
        <w:t xml:space="preserve">Professor </w:t>
      </w:r>
      <w:proofErr w:type="spellStart"/>
      <w:r>
        <w:t>Vanselow</w:t>
      </w:r>
      <w:proofErr w:type="spellEnd"/>
    </w:p>
    <w:p w14:paraId="1B0B3BAC" w14:textId="77777777" w:rsidR="00080C97" w:rsidRDefault="00796BD7">
      <w:pPr>
        <w:pStyle w:val="NoSpacing"/>
      </w:pPr>
      <w:r>
        <w:t>COP 1500</w:t>
      </w:r>
    </w:p>
    <w:p w14:paraId="18FCE345" w14:textId="0164036D" w:rsidR="007D4B2F" w:rsidRDefault="00470A3B">
      <w:pPr>
        <w:pStyle w:val="NoSpacing"/>
      </w:pPr>
      <w:r>
        <w:t>3/24/18</w:t>
      </w:r>
    </w:p>
    <w:p w14:paraId="38A780DE" w14:textId="77777777" w:rsidR="00080C97" w:rsidRDefault="00796BD7">
      <w:pPr>
        <w:pStyle w:val="Title"/>
      </w:pPr>
      <w:r>
        <w:t>Fields Report</w:t>
      </w:r>
      <w:r w:rsidR="00EC2FE4">
        <w:t xml:space="preserve">: </w:t>
      </w:r>
    </w:p>
    <w:p w14:paraId="0D07A456" w14:textId="51B40390" w:rsidR="00796BD7" w:rsidRDefault="00BE67FF" w:rsidP="00796BD7">
      <w:r>
        <w:t>Technology is rapidly changing and improving every single day that passes by. That being said, it is understandable that terms that some people</w:t>
      </w:r>
      <w:r w:rsidR="009310F9">
        <w:t>,</w:t>
      </w:r>
      <w:bookmarkStart w:id="0" w:name="_GoBack"/>
      <w:bookmarkEnd w:id="0"/>
      <w:r>
        <w:t xml:space="preserve"> use may believe can be used interchangeably when in reality could have major differences between them. An example of three things that may be confused quite often are computer science, software engineering, and information technology. Computer Science, </w:t>
      </w:r>
      <w:proofErr w:type="gramStart"/>
      <w:r>
        <w:t>by definition is</w:t>
      </w:r>
      <w:proofErr w:type="gramEnd"/>
      <w:r>
        <w:t xml:space="preserve"> the study of principles and use of computers. Computer Scientist mainly focus on the algorithms behind any given programs in a computer and understand the “why” in programs that are being run in the computer.</w:t>
      </w:r>
      <w:r w:rsidR="00923D7A">
        <w:t xml:space="preserve"> Software Engineering is the study of engineering to design, develop, and maintain software’s on a computer. A Software Engineer applies engineering principles to </w:t>
      </w:r>
      <w:r w:rsidR="00A665B4">
        <w:t>not only create programs, but take security, flexibility, and reusability in mind. Information Technology is the study or use of systems for storing, retrieving, and sending information.</w:t>
      </w:r>
      <w:r w:rsidR="00563385">
        <w:t xml:space="preserve"> Information Technologist help businesses and offices by helping to performing routine database, computer security duties, and help keep the computers running efficiently.</w:t>
      </w:r>
    </w:p>
    <w:p w14:paraId="4327849A" w14:textId="14B1F807" w:rsidR="002E47D5" w:rsidRDefault="002E47D5" w:rsidP="00796BD7">
      <w:r>
        <w:t xml:space="preserve">There are so many different fields in computer science, I will take the time to talk to about three which are computer programming, web developing, and software engineering. A computer programmer is a person that writes programs for the operation of computers. Computer science ties into this field because you must know a computer inside and out and exactly how a program works to succeed in it. A web developer builds and maintains websites with clients and </w:t>
      </w:r>
      <w:r>
        <w:lastRenderedPageBreak/>
        <w:t>customers and computer science ties into that because a web developer must be familiar with many software programs, web applications, and web programming languages to develop these websites. Lastly, a software engineer is someone that applies engineering principles to creating programs and computer science goes hand in hand with this field since you must understand computer software developments and everything about a computer to do well.</w:t>
      </w:r>
    </w:p>
    <w:p w14:paraId="0A84E835" w14:textId="7F771DFE" w:rsidR="002E47D5" w:rsidRDefault="002E47D5" w:rsidP="00796BD7">
      <w:r>
        <w:t>The field of computer science that interest me the most is Software Engineering by far. Engineering and computers have been something that I have been interested ever since I was a child and understanding everything there is to know about computers and applying engineering to that concept to create topnotch programs is my goal.</w:t>
      </w:r>
      <w:r w:rsidR="00E24890">
        <w:t xml:space="preserve"> Having the ability to create apps or other programs is something that truly catches my attention.</w:t>
      </w:r>
    </w:p>
    <w:p w14:paraId="793828FE" w14:textId="77777777" w:rsidR="00973E8D" w:rsidRPr="00796BD7" w:rsidRDefault="00973E8D" w:rsidP="00796BD7"/>
    <w:sectPr w:rsidR="00973E8D" w:rsidRPr="00796BD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0D675" w14:textId="77777777" w:rsidR="00E53B28" w:rsidRDefault="00E53B28">
      <w:pPr>
        <w:spacing w:line="240" w:lineRule="auto"/>
      </w:pPr>
      <w:r>
        <w:separator/>
      </w:r>
    </w:p>
  </w:endnote>
  <w:endnote w:type="continuationSeparator" w:id="0">
    <w:p w14:paraId="7078B76C" w14:textId="77777777" w:rsidR="00E53B28" w:rsidRDefault="00E53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13FF" w14:textId="77777777" w:rsidR="00E53B28" w:rsidRDefault="00E53B28">
      <w:pPr>
        <w:spacing w:line="240" w:lineRule="auto"/>
      </w:pPr>
      <w:r>
        <w:separator/>
      </w:r>
    </w:p>
  </w:footnote>
  <w:footnote w:type="continuationSeparator" w:id="0">
    <w:p w14:paraId="25257181" w14:textId="77777777" w:rsidR="00E53B28" w:rsidRDefault="00E53B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E341" w14:textId="77777777" w:rsidR="00080C97" w:rsidRDefault="00E53B28">
    <w:pPr>
      <w:pStyle w:val="Header"/>
    </w:pPr>
    <w:sdt>
      <w:sdtPr>
        <w:alias w:val="Last Name:"/>
        <w:tag w:val="Last Name:"/>
        <w:id w:val="1658178901"/>
        <w:placeholder>
          <w:docPart w:val="2D31CB13C6DA4EB6AD5A6DB5148F8401"/>
        </w:placeholder>
        <w:dataBinding w:prefixMappings="xmlns:ns0='http://schemas.microsoft.com/office/2006/coverPageProps' " w:xpath="/ns0:CoverPageProperties[1]/ns0:Abstract[1]" w:storeItemID="{55AF091B-3C7A-41E3-B477-F2FDAA23CFDA}"/>
        <w15:appearance w15:val="hidden"/>
        <w:text/>
      </w:sdtPr>
      <w:sdtEndPr/>
      <w:sdtContent>
        <w:r w:rsidR="00796BD7">
          <w:t>Aranda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5A92B" w14:textId="77777777" w:rsidR="00080C97" w:rsidRDefault="00E53B28">
    <w:pPr>
      <w:pStyle w:val="Header"/>
    </w:pPr>
    <w:sdt>
      <w:sdtPr>
        <w:alias w:val="Last Name:"/>
        <w:tag w:val="Last Name:"/>
        <w:id w:val="-348181431"/>
        <w:placeholder>
          <w:docPart w:val="C21D1D3FB25441E9B48EAA8DA307564F"/>
        </w:placeholder>
        <w:dataBinding w:prefixMappings="xmlns:ns0='http://schemas.microsoft.com/office/2006/coverPageProps' " w:xpath="/ns0:CoverPageProperties[1]/ns0:Abstract[1]" w:storeItemID="{55AF091B-3C7A-41E3-B477-F2FDAA23CFDA}"/>
        <w15:appearance w15:val="hidden"/>
        <w:text/>
      </w:sdtPr>
      <w:sdtEndPr/>
      <w:sdtContent>
        <w:r w:rsidR="00796BD7">
          <w:t>Aranda</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D7"/>
    <w:rsid w:val="00080C97"/>
    <w:rsid w:val="002B5A14"/>
    <w:rsid w:val="002E47D5"/>
    <w:rsid w:val="0034643D"/>
    <w:rsid w:val="003E748F"/>
    <w:rsid w:val="00470A3B"/>
    <w:rsid w:val="00563385"/>
    <w:rsid w:val="006A64A8"/>
    <w:rsid w:val="00796BD7"/>
    <w:rsid w:val="007D4B2F"/>
    <w:rsid w:val="008C61C0"/>
    <w:rsid w:val="00923D7A"/>
    <w:rsid w:val="009310F9"/>
    <w:rsid w:val="00965112"/>
    <w:rsid w:val="00973E8D"/>
    <w:rsid w:val="00A665B4"/>
    <w:rsid w:val="00AB1E45"/>
    <w:rsid w:val="00B82F8F"/>
    <w:rsid w:val="00BD3A4E"/>
    <w:rsid w:val="00BE67FF"/>
    <w:rsid w:val="00C26420"/>
    <w:rsid w:val="00E24890"/>
    <w:rsid w:val="00E53B28"/>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B4CC"/>
  <w15:chartTrackingRefBased/>
  <w15:docId w15:val="{97F0029D-918A-4931-8782-F053E2D0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art\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1D1D3FB25441E9B48EAA8DA307564F"/>
        <w:category>
          <w:name w:val="General"/>
          <w:gallery w:val="placeholder"/>
        </w:category>
        <w:types>
          <w:type w:val="bbPlcHdr"/>
        </w:types>
        <w:behaviors>
          <w:behavior w:val="content"/>
        </w:behaviors>
        <w:guid w:val="{31CD5070-59EF-4DC3-866B-B70D575C090C}"/>
      </w:docPartPr>
      <w:docPartBody>
        <w:p w:rsidR="00C55589" w:rsidRDefault="0030583B">
          <w:pPr>
            <w:pStyle w:val="C21D1D3FB25441E9B48EAA8DA307564F"/>
          </w:pPr>
          <w:r>
            <w:t>Table data</w:t>
          </w:r>
        </w:p>
      </w:docPartBody>
    </w:docPart>
    <w:docPart>
      <w:docPartPr>
        <w:name w:val="2D31CB13C6DA4EB6AD5A6DB5148F8401"/>
        <w:category>
          <w:name w:val="General"/>
          <w:gallery w:val="placeholder"/>
        </w:category>
        <w:types>
          <w:type w:val="bbPlcHdr"/>
        </w:types>
        <w:behaviors>
          <w:behavior w:val="content"/>
        </w:behaviors>
        <w:guid w:val="{F10EB4C7-F05A-43B6-96E7-9660731960BC}"/>
      </w:docPartPr>
      <w:docPartBody>
        <w:p w:rsidR="00C55589" w:rsidRDefault="0030583B">
          <w:pPr>
            <w:pStyle w:val="2D31CB13C6DA4EB6AD5A6DB5148F840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3B"/>
    <w:rsid w:val="00203DB6"/>
    <w:rsid w:val="0030583B"/>
    <w:rsid w:val="00C5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2E1B3C8D94C33BA8809E2E753F6F8">
    <w:name w:val="7AF2E1B3C8D94C33BA8809E2E753F6F8"/>
  </w:style>
  <w:style w:type="paragraph" w:customStyle="1" w:styleId="AFDDD66D362A4D12BA9EEE5833AA4640">
    <w:name w:val="AFDDD66D362A4D12BA9EEE5833AA4640"/>
  </w:style>
  <w:style w:type="paragraph" w:customStyle="1" w:styleId="69DE3C6ACE47492B9EA72A853B8F38E2">
    <w:name w:val="69DE3C6ACE47492B9EA72A853B8F38E2"/>
  </w:style>
  <w:style w:type="paragraph" w:customStyle="1" w:styleId="4B6B05688B3D47C6A361B27E62AE6391">
    <w:name w:val="4B6B05688B3D47C6A361B27E62AE6391"/>
  </w:style>
  <w:style w:type="paragraph" w:customStyle="1" w:styleId="6B1A85A870BF40FBBE5942EF5A0825CB">
    <w:name w:val="6B1A85A870BF40FBBE5942EF5A0825CB"/>
  </w:style>
  <w:style w:type="paragraph" w:customStyle="1" w:styleId="BA077BE08E2E4A8792875DA9362E11B9">
    <w:name w:val="BA077BE08E2E4A8792875DA9362E11B9"/>
  </w:style>
  <w:style w:type="character" w:styleId="Emphasis">
    <w:name w:val="Emphasis"/>
    <w:basedOn w:val="DefaultParagraphFont"/>
    <w:uiPriority w:val="3"/>
    <w:qFormat/>
    <w:rPr>
      <w:i/>
      <w:iCs/>
    </w:rPr>
  </w:style>
  <w:style w:type="paragraph" w:customStyle="1" w:styleId="758004B0197C465E8F0F4C33BB918F1D">
    <w:name w:val="758004B0197C465E8F0F4C33BB918F1D"/>
  </w:style>
  <w:style w:type="paragraph" w:customStyle="1" w:styleId="85EFACEC76854958B1A187EDEBF67EF9">
    <w:name w:val="85EFACEC76854958B1A187EDEBF67EF9"/>
  </w:style>
  <w:style w:type="paragraph" w:customStyle="1" w:styleId="89ADB39571ED44218A7AA48528662D6C">
    <w:name w:val="89ADB39571ED44218A7AA48528662D6C"/>
  </w:style>
  <w:style w:type="paragraph" w:customStyle="1" w:styleId="B5C20C9E835E4F0CBFEDF450BCA1172D">
    <w:name w:val="B5C20C9E835E4F0CBFEDF450BCA1172D"/>
  </w:style>
  <w:style w:type="paragraph" w:customStyle="1" w:styleId="82B93CF9A90C4327B557A200AE879CE3">
    <w:name w:val="82B93CF9A90C4327B557A200AE879CE3"/>
  </w:style>
  <w:style w:type="paragraph" w:customStyle="1" w:styleId="7E8C3F3C095D4F36AAB332840461B8C7">
    <w:name w:val="7E8C3F3C095D4F36AAB332840461B8C7"/>
  </w:style>
  <w:style w:type="paragraph" w:customStyle="1" w:styleId="46C79B86B1EE4E39B54E91D71AA508B6">
    <w:name w:val="46C79B86B1EE4E39B54E91D71AA508B6"/>
  </w:style>
  <w:style w:type="paragraph" w:customStyle="1" w:styleId="855B6C34930F4F1488D8DF5AB036E9DE">
    <w:name w:val="855B6C34930F4F1488D8DF5AB036E9DE"/>
  </w:style>
  <w:style w:type="paragraph" w:customStyle="1" w:styleId="94276CB30C024E9083F4144F4AE00E39">
    <w:name w:val="94276CB30C024E9083F4144F4AE00E39"/>
  </w:style>
  <w:style w:type="paragraph" w:customStyle="1" w:styleId="C21D1D3FB25441E9B48EAA8DA307564F">
    <w:name w:val="C21D1D3FB25441E9B48EAA8DA307564F"/>
  </w:style>
  <w:style w:type="paragraph" w:customStyle="1" w:styleId="2D31CB13C6DA4EB6AD5A6DB5148F8401">
    <w:name w:val="2D31CB13C6DA4EB6AD5A6DB5148F8401"/>
  </w:style>
  <w:style w:type="paragraph" w:customStyle="1" w:styleId="F99E75F671034DE290072485E9020951">
    <w:name w:val="F99E75F671034DE290072485E9020951"/>
  </w:style>
  <w:style w:type="paragraph" w:customStyle="1" w:styleId="90A01BAE1A1D412A94163FA678BE5FA5">
    <w:name w:val="90A01BAE1A1D412A94163FA678BE5FA5"/>
  </w:style>
  <w:style w:type="paragraph" w:customStyle="1" w:styleId="26B9A16C253743F6875809146A724AE4">
    <w:name w:val="26B9A16C253743F6875809146A724AE4"/>
  </w:style>
  <w:style w:type="paragraph" w:customStyle="1" w:styleId="D83CB4EC457C408CA14AFBC65FCB8656">
    <w:name w:val="D83CB4EC457C408CA14AFBC65FCB8656"/>
  </w:style>
  <w:style w:type="paragraph" w:customStyle="1" w:styleId="78853A2C2A9441428B64CC1047BCC252">
    <w:name w:val="78853A2C2A9441428B64CC1047BCC252"/>
  </w:style>
  <w:style w:type="paragraph" w:customStyle="1" w:styleId="2A43F7D40DEE4E8BA098D761DCC947C9">
    <w:name w:val="2A43F7D40DEE4E8BA098D761DCC947C9"/>
  </w:style>
  <w:style w:type="paragraph" w:customStyle="1" w:styleId="2085EBE0D22F4818BCA7199187AEA2D0">
    <w:name w:val="2085EBE0D22F4818BCA7199187AEA2D0"/>
  </w:style>
  <w:style w:type="paragraph" w:customStyle="1" w:styleId="E62B6F5E709947F2839F1178F8708B10">
    <w:name w:val="E62B6F5E709947F2839F1178F8708B10"/>
  </w:style>
  <w:style w:type="paragraph" w:customStyle="1" w:styleId="FEABF468B5584DC789A73D903DAF7249">
    <w:name w:val="FEABF468B5584DC789A73D903DAF7249"/>
  </w:style>
  <w:style w:type="paragraph" w:customStyle="1" w:styleId="4DB18D4151774489BD2BEB3E6C8BDD90">
    <w:name w:val="4DB18D4151774489BD2BEB3E6C8BDD90"/>
  </w:style>
  <w:style w:type="paragraph" w:customStyle="1" w:styleId="DEA4A27809EF4488BEAD77922D4C9A1E">
    <w:name w:val="DEA4A27809EF4488BEAD77922D4C9A1E"/>
  </w:style>
  <w:style w:type="paragraph" w:customStyle="1" w:styleId="F979D92F0B3741E8A53699D7FECBC99D">
    <w:name w:val="F979D92F0B3741E8A53699D7FECBC99D"/>
  </w:style>
  <w:style w:type="paragraph" w:customStyle="1" w:styleId="0925C38E69A64D6D816368CE6EDA24B8">
    <w:name w:val="0925C38E69A64D6D816368CE6EDA24B8"/>
  </w:style>
  <w:style w:type="paragraph" w:customStyle="1" w:styleId="4CF8CF051DDB4AD5812E33968838D2CD">
    <w:name w:val="4CF8CF051DDB4AD5812E33968838D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Aranda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DE8AB-2636-4A7D-A35A-613928FC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104</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Aranda</dc:creator>
  <cp:keywords/>
  <dc:description/>
  <cp:lastModifiedBy>Stephen Aranda</cp:lastModifiedBy>
  <cp:revision>4</cp:revision>
  <dcterms:created xsi:type="dcterms:W3CDTF">2018-03-25T01:59:00Z</dcterms:created>
  <dcterms:modified xsi:type="dcterms:W3CDTF">2018-03-25T03:59:00Z</dcterms:modified>
</cp:coreProperties>
</file>